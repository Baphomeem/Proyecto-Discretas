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CA3B2" w14:textId="3AE9D369" w:rsidR="004D6B86" w:rsidRPr="00053710" w:rsidRDefault="00053710">
      <w:pPr>
        <w:pStyle w:val="Ttulo"/>
        <w:rPr>
          <w:sz w:val="36"/>
          <w:szCs w:val="36"/>
        </w:rPr>
      </w:pPr>
      <w:r w:rsidRPr="00053710">
        <w:rPr>
          <w:sz w:val="36"/>
          <w:szCs w:val="36"/>
        </w:rPr>
        <w:t>Desarrollo de Expresiones</w:t>
      </w:r>
      <w:r w:rsidR="00800361" w:rsidRPr="00053710">
        <w:rPr>
          <w:sz w:val="36"/>
          <w:szCs w:val="36"/>
        </w:rPr>
        <w:t xml:space="preserve"> Algebraicas en Formato LaTeX mediante Python</w:t>
      </w:r>
    </w:p>
    <w:p w14:paraId="05D3D057" w14:textId="77777777" w:rsidR="00800361" w:rsidRPr="00800361" w:rsidRDefault="00800361" w:rsidP="00800361"/>
    <w:p w14:paraId="52A093FE" w14:textId="134F8EC0" w:rsidR="004D6B86" w:rsidRDefault="00800361">
      <w:pPr>
        <w:pStyle w:val="Ttulo21"/>
      </w:pPr>
      <w:r>
        <w:t>Sara Isabel Sepúlveda Perez</w:t>
      </w:r>
    </w:p>
    <w:p w14:paraId="778B9FB2" w14:textId="0D5C7AB3" w:rsidR="00800361" w:rsidRDefault="00800361">
      <w:pPr>
        <w:pStyle w:val="Ttulo21"/>
      </w:pPr>
      <w:r>
        <w:t>Juan Esteban Ocampo Vidal</w:t>
      </w:r>
    </w:p>
    <w:p w14:paraId="1EFF6AB2" w14:textId="3B638620" w:rsidR="00800361" w:rsidRDefault="00800361">
      <w:pPr>
        <w:pStyle w:val="Ttulo21"/>
      </w:pPr>
      <w:r>
        <w:t>Nicolas Caucali Junco</w:t>
      </w:r>
    </w:p>
    <w:p w14:paraId="25DB199A" w14:textId="06DD4A78" w:rsidR="00800361" w:rsidRDefault="00800361">
      <w:pPr>
        <w:pStyle w:val="Ttulo21"/>
      </w:pPr>
      <w:r>
        <w:t>Daniel Felipe Pardo Castillo</w:t>
      </w:r>
    </w:p>
    <w:p w14:paraId="2FA78794" w14:textId="77777777" w:rsidR="00800361" w:rsidRDefault="00800361">
      <w:pPr>
        <w:pStyle w:val="Ttulo21"/>
      </w:pPr>
    </w:p>
    <w:p w14:paraId="0698925A" w14:textId="77777777" w:rsidR="00800361" w:rsidRDefault="00800361">
      <w:pPr>
        <w:pStyle w:val="Ttulo21"/>
      </w:pPr>
    </w:p>
    <w:p w14:paraId="74CF9A61" w14:textId="77777777" w:rsidR="00053710" w:rsidRDefault="00053710">
      <w:pPr>
        <w:pStyle w:val="Ttulo21"/>
      </w:pPr>
    </w:p>
    <w:p w14:paraId="6D2EE3E6" w14:textId="77777777" w:rsidR="00053710" w:rsidRDefault="00053710">
      <w:pPr>
        <w:pStyle w:val="Ttulo21"/>
      </w:pPr>
    </w:p>
    <w:p w14:paraId="755A572E" w14:textId="702094E2" w:rsidR="004D6B86" w:rsidRPr="00053710" w:rsidRDefault="00800361">
      <w:pPr>
        <w:pStyle w:val="Ttulo21"/>
        <w:rPr>
          <w:sz w:val="28"/>
          <w:szCs w:val="28"/>
        </w:rPr>
      </w:pPr>
      <w:r w:rsidRPr="00053710">
        <w:rPr>
          <w:sz w:val="28"/>
          <w:szCs w:val="28"/>
        </w:rPr>
        <w:t>Universidad Nacional de Colombia</w:t>
      </w:r>
    </w:p>
    <w:p w14:paraId="25CF6CBC" w14:textId="05D4CB83" w:rsidR="004D6B86" w:rsidRDefault="004D6B86" w:rsidP="00800361">
      <w:pPr>
        <w:pStyle w:val="Ttulo"/>
        <w:jc w:val="left"/>
      </w:pPr>
    </w:p>
    <w:p w14:paraId="218B26DD" w14:textId="7A73DB38" w:rsidR="004D6B86" w:rsidRDefault="004D6B86"/>
    <w:p w14:paraId="483B970C" w14:textId="77777777" w:rsidR="00DE0F98" w:rsidRDefault="00DE0F98"/>
    <w:p w14:paraId="0C758AFA" w14:textId="77777777" w:rsidR="00DE0F98" w:rsidRPr="00A4757D" w:rsidRDefault="00DE0F98" w:rsidP="00053710">
      <w:pPr>
        <w:ind w:firstLine="0"/>
      </w:pPr>
    </w:p>
    <w:p w14:paraId="09CA0733" w14:textId="77777777" w:rsidR="00F03D10" w:rsidRDefault="00F03D10" w:rsidP="00F03D10">
      <w:pPr>
        <w:ind w:firstLine="0"/>
      </w:pPr>
      <w:r>
        <w:t>PROPOSITO</w:t>
      </w:r>
    </w:p>
    <w:p w14:paraId="2682E81A" w14:textId="77777777" w:rsidR="00F03D10" w:rsidRDefault="00F03D10" w:rsidP="00F03D10">
      <w:pPr>
        <w:ind w:firstLine="0"/>
      </w:pPr>
      <w:r>
        <w:t>El propósito de este proyecto es ahondar en las habilidades adquiridas en el campo de las Matemáticas Discretas para el desarrollo de una herramienta de software que facilite el desarrollo de las operaciones algebraicas al usuario.</w:t>
      </w:r>
    </w:p>
    <w:p w14:paraId="70A90A1C" w14:textId="77777777" w:rsidR="00053710" w:rsidRDefault="00053710" w:rsidP="00053710">
      <w:pPr>
        <w:ind w:firstLine="0"/>
        <w:jc w:val="both"/>
      </w:pPr>
    </w:p>
    <w:p w14:paraId="1CC91B71" w14:textId="58D41DC9" w:rsidR="00053710" w:rsidRDefault="00053710" w:rsidP="00053710">
      <w:pPr>
        <w:ind w:firstLine="0"/>
        <w:jc w:val="both"/>
      </w:pPr>
      <w:r>
        <w:t>OBJETIVOS:</w:t>
      </w:r>
    </w:p>
    <w:p w14:paraId="3AF8E86D" w14:textId="07F35323" w:rsidR="00053710" w:rsidRPr="00F03D10" w:rsidRDefault="00053710" w:rsidP="00053710">
      <w:pPr>
        <w:ind w:firstLine="0"/>
        <w:jc w:val="both"/>
        <w:rPr>
          <w:lang w:bidi="es-ES"/>
        </w:rPr>
      </w:pPr>
      <w:r>
        <w:rPr>
          <w:lang w:bidi="es-ES"/>
        </w:rPr>
        <w:t>Objetivo General:</w:t>
      </w:r>
    </w:p>
    <w:p w14:paraId="49498502" w14:textId="093BFCD7" w:rsidR="00053710" w:rsidRDefault="00053710" w:rsidP="00053710">
      <w:pPr>
        <w:pStyle w:val="Prrafodelista"/>
        <w:numPr>
          <w:ilvl w:val="0"/>
          <w:numId w:val="12"/>
        </w:numPr>
        <w:jc w:val="both"/>
        <w:rPr>
          <w:lang w:bidi="es-ES"/>
        </w:rPr>
      </w:pPr>
      <w:r w:rsidRPr="00053710">
        <w:rPr>
          <w:lang w:bidi="es-ES"/>
        </w:rPr>
        <w:t>Desarroll</w:t>
      </w:r>
      <w:r>
        <w:rPr>
          <w:lang w:bidi="es-ES"/>
        </w:rPr>
        <w:t>ar</w:t>
      </w:r>
      <w:r w:rsidRPr="00053710">
        <w:rPr>
          <w:lang w:bidi="es-ES"/>
        </w:rPr>
        <w:t xml:space="preserve"> un programa </w:t>
      </w:r>
      <w:r>
        <w:rPr>
          <w:lang w:bidi="es-ES"/>
        </w:rPr>
        <w:t xml:space="preserve">informático </w:t>
      </w:r>
      <w:r w:rsidRPr="00053710">
        <w:rPr>
          <w:lang w:bidi="es-ES"/>
        </w:rPr>
        <w:t>que sea capaz de</w:t>
      </w:r>
      <w:r>
        <w:rPr>
          <w:lang w:bidi="es-ES"/>
        </w:rPr>
        <w:t xml:space="preserve"> desarrollar expresiones algebraicas en forma de producto de sumas y expresarlas como una suma de productos</w:t>
      </w:r>
      <w:r w:rsidRPr="00053710">
        <w:rPr>
          <w:lang w:bidi="es-ES"/>
        </w:rPr>
        <w:t>.</w:t>
      </w:r>
    </w:p>
    <w:p w14:paraId="233F2A61" w14:textId="77777777" w:rsidR="00053710" w:rsidRDefault="00053710" w:rsidP="00053710">
      <w:pPr>
        <w:jc w:val="both"/>
        <w:rPr>
          <w:lang w:bidi="es-ES"/>
        </w:rPr>
      </w:pPr>
    </w:p>
    <w:p w14:paraId="70E3C6D1" w14:textId="77777777" w:rsidR="00053710" w:rsidRDefault="00053710" w:rsidP="00053710">
      <w:pPr>
        <w:ind w:firstLine="0"/>
        <w:jc w:val="both"/>
        <w:rPr>
          <w:lang w:bidi="es-ES"/>
        </w:rPr>
      </w:pPr>
      <w:r>
        <w:rPr>
          <w:lang w:bidi="es-ES"/>
        </w:rPr>
        <w:t>Objetivos Específicos:</w:t>
      </w:r>
    </w:p>
    <w:p w14:paraId="6D4F2CA5" w14:textId="13298794" w:rsidR="00053710" w:rsidRDefault="00053710" w:rsidP="00053710">
      <w:pPr>
        <w:pStyle w:val="Prrafodelista"/>
        <w:numPr>
          <w:ilvl w:val="0"/>
          <w:numId w:val="12"/>
        </w:numPr>
        <w:jc w:val="both"/>
        <w:rPr>
          <w:lang w:bidi="es-ES"/>
        </w:rPr>
      </w:pPr>
      <w:r>
        <w:rPr>
          <w:lang w:bidi="es-ES"/>
        </w:rPr>
        <w:t>Usar los conocimientos adquiridos en clase para el desarrollo de un algoritmo en Python que tome expresiones</w:t>
      </w:r>
      <w:r>
        <w:rPr>
          <w:lang w:bidi="es-ES"/>
        </w:rPr>
        <w:t xml:space="preserve"> algebraicas</w:t>
      </w:r>
      <w:r>
        <w:rPr>
          <w:lang w:bidi="es-ES"/>
        </w:rPr>
        <w:t xml:space="preserve"> en</w:t>
      </w:r>
      <w:r>
        <w:rPr>
          <w:lang w:bidi="es-ES"/>
        </w:rPr>
        <w:t xml:space="preserve"> formato</w:t>
      </w:r>
      <w:r>
        <w:rPr>
          <w:lang w:bidi="es-ES"/>
        </w:rPr>
        <w:t xml:space="preserve"> LaTeX dadas en forma de factores algebraicos y de como resultado una expresión equivalente de la forma suma de productos</w:t>
      </w:r>
      <w:r>
        <w:rPr>
          <w:lang w:bidi="es-ES"/>
        </w:rPr>
        <w:t xml:space="preserve"> en el mismo formato</w:t>
      </w:r>
      <w:r>
        <w:rPr>
          <w:lang w:bidi="es-ES"/>
        </w:rPr>
        <w:t>.</w:t>
      </w:r>
    </w:p>
    <w:p w14:paraId="1170A55D" w14:textId="77777777" w:rsidR="00053710" w:rsidRDefault="00053710" w:rsidP="00053710">
      <w:pPr>
        <w:pStyle w:val="Prrafodelista"/>
        <w:numPr>
          <w:ilvl w:val="0"/>
          <w:numId w:val="12"/>
        </w:numPr>
        <w:jc w:val="both"/>
        <w:rPr>
          <w:lang w:bidi="es-ES"/>
        </w:rPr>
      </w:pPr>
      <w:r>
        <w:rPr>
          <w:lang w:bidi="es-ES"/>
        </w:rPr>
        <w:t>Implementar usando librerías de Python una interfaz gráfica, que facilite el uso del programa al usuario.</w:t>
      </w:r>
    </w:p>
    <w:p w14:paraId="332B5359" w14:textId="29849829" w:rsidR="00053710" w:rsidRDefault="00053710" w:rsidP="00F03D10">
      <w:pPr>
        <w:ind w:firstLine="0"/>
      </w:pPr>
    </w:p>
    <w:p w14:paraId="725EB975" w14:textId="4AA1262B" w:rsidR="004D6B86" w:rsidRDefault="00DE0F98">
      <w:pPr>
        <w:pStyle w:val="Ttulodeseccin"/>
        <w:rPr>
          <w:lang w:bidi="es-ES"/>
        </w:rPr>
      </w:pPr>
      <w:r>
        <w:rPr>
          <w:lang w:bidi="es-ES"/>
        </w:rPr>
        <w:lastRenderedPageBreak/>
        <w:t>Descripción</w:t>
      </w:r>
    </w:p>
    <w:p w14:paraId="0D902F76" w14:textId="5DFB0FB7" w:rsidR="00F03D10" w:rsidRPr="00F03D10" w:rsidRDefault="00F03D10" w:rsidP="00053710">
      <w:pPr>
        <w:ind w:firstLine="0"/>
        <w:jc w:val="both"/>
        <w:rPr>
          <w:lang w:bidi="es-ES"/>
        </w:rPr>
      </w:pPr>
      <w:r>
        <w:rPr>
          <w:lang w:bidi="es-ES"/>
        </w:rPr>
        <w:t>El programa recibe entradas en formato LaTeX</w:t>
      </w:r>
      <w:r w:rsidR="00053710">
        <w:rPr>
          <w:lang w:bidi="es-ES"/>
        </w:rPr>
        <w:t xml:space="preserve">, por ejemplo: </w:t>
      </w:r>
      <w:r>
        <w:rPr>
          <w:lang w:bidi="es-ES"/>
        </w:rPr>
        <w:t>$(x+1)(x-2)$</w:t>
      </w:r>
      <w:r w:rsidR="00053710">
        <w:rPr>
          <w:lang w:bidi="es-ES"/>
        </w:rPr>
        <w:t xml:space="preserve"> ;</w:t>
      </w:r>
      <w:r>
        <w:rPr>
          <w:lang w:bidi="es-ES"/>
        </w:rPr>
        <w:t xml:space="preserve"> para luego entrar en la fase de rescritura, la cual consiste en</w:t>
      </w:r>
      <w:r w:rsidR="00053710">
        <w:rPr>
          <w:lang w:bidi="es-ES"/>
        </w:rPr>
        <w:t xml:space="preserve"> eliminar o</w:t>
      </w:r>
      <w:r>
        <w:rPr>
          <w:lang w:bidi="es-ES"/>
        </w:rPr>
        <w:t xml:space="preserve"> reemplazar</w:t>
      </w:r>
      <w:r w:rsidR="00053710">
        <w:rPr>
          <w:lang w:bidi="es-ES"/>
        </w:rPr>
        <w:t>,</w:t>
      </w:r>
      <w:r>
        <w:rPr>
          <w:lang w:bidi="es-ES"/>
        </w:rPr>
        <w:t xml:space="preserve"> </w:t>
      </w:r>
      <w:r w:rsidR="00053710">
        <w:rPr>
          <w:lang w:bidi="es-ES"/>
        </w:rPr>
        <w:t>según corresponda, ciertos</w:t>
      </w:r>
      <w:r w:rsidR="00791CFA">
        <w:rPr>
          <w:lang w:bidi="es-ES"/>
        </w:rPr>
        <w:t xml:space="preserve"> caracteres para facilita el tratamiento posterior</w:t>
      </w:r>
      <w:r w:rsidR="00053710">
        <w:rPr>
          <w:lang w:bidi="es-ES"/>
        </w:rPr>
        <w:t xml:space="preserve"> de los elementos de la expresión en una estructura viable</w:t>
      </w:r>
      <w:r w:rsidR="00791CFA">
        <w:rPr>
          <w:lang w:bidi="es-ES"/>
        </w:rPr>
        <w:t xml:space="preserve">. </w:t>
      </w:r>
      <w:r w:rsidR="00053710">
        <w:rPr>
          <w:lang w:bidi="es-ES"/>
        </w:rPr>
        <w:t>Es entonces que, mediante el uso de listas y matrices</w:t>
      </w:r>
      <w:r w:rsidR="00791CFA">
        <w:rPr>
          <w:lang w:bidi="es-ES"/>
        </w:rPr>
        <w:t>, se almacenan los coeficientes y los exponentes</w:t>
      </w:r>
      <w:r w:rsidR="00053710">
        <w:rPr>
          <w:lang w:bidi="es-ES"/>
        </w:rPr>
        <w:t xml:space="preserve"> de cada factor por aparte y</w:t>
      </w:r>
      <w:r w:rsidR="00791CFA">
        <w:rPr>
          <w:lang w:bidi="es-ES"/>
        </w:rPr>
        <w:t xml:space="preserve"> se operan usando las propiedades de los exponentes</w:t>
      </w:r>
      <w:r w:rsidR="00053710">
        <w:rPr>
          <w:lang w:bidi="es-ES"/>
        </w:rPr>
        <w:t>,</w:t>
      </w:r>
      <w:r w:rsidR="00791CFA">
        <w:rPr>
          <w:lang w:bidi="es-ES"/>
        </w:rPr>
        <w:t xml:space="preserve"> </w:t>
      </w:r>
      <w:r w:rsidR="00053710">
        <w:rPr>
          <w:lang w:bidi="es-ES"/>
        </w:rPr>
        <w:t xml:space="preserve">teniendo el cuidado de </w:t>
      </w:r>
      <w:r w:rsidR="00791CFA">
        <w:rPr>
          <w:lang w:bidi="es-ES"/>
        </w:rPr>
        <w:t>que se mant</w:t>
      </w:r>
      <w:r w:rsidR="00053710">
        <w:rPr>
          <w:lang w:bidi="es-ES"/>
        </w:rPr>
        <w:t>enga</w:t>
      </w:r>
      <w:r w:rsidR="00791CFA">
        <w:rPr>
          <w:lang w:bidi="es-ES"/>
        </w:rPr>
        <w:t xml:space="preserve"> la correspondencia entre</w:t>
      </w:r>
      <w:r w:rsidR="00053710">
        <w:rPr>
          <w:lang w:bidi="es-ES"/>
        </w:rPr>
        <w:t xml:space="preserve"> el coeficiente y el exponente de cada producto de la futura suma resultante. L</w:t>
      </w:r>
      <w:r w:rsidR="00791CFA">
        <w:rPr>
          <w:lang w:bidi="es-ES"/>
        </w:rPr>
        <w:t>as listas resultantes</w:t>
      </w:r>
      <w:r w:rsidR="00053710">
        <w:rPr>
          <w:lang w:bidi="es-ES"/>
        </w:rPr>
        <w:t xml:space="preserve"> del proceso anterior son interpretadas para entonces mediante inserción</w:t>
      </w:r>
      <w:r w:rsidR="00791CFA">
        <w:rPr>
          <w:lang w:bidi="es-ES"/>
        </w:rPr>
        <w:t xml:space="preserve"> imprimir la expresión </w:t>
      </w:r>
      <w:r w:rsidR="00053710">
        <w:rPr>
          <w:lang w:bidi="es-ES"/>
        </w:rPr>
        <w:t xml:space="preserve">deseada </w:t>
      </w:r>
      <w:r w:rsidR="00053710">
        <w:rPr>
          <w:lang w:bidi="es-ES"/>
        </w:rPr>
        <w:t>en formato LaTeX</w:t>
      </w:r>
      <w:r w:rsidR="00791CFA">
        <w:rPr>
          <w:lang w:bidi="es-ES"/>
        </w:rPr>
        <w:t>.</w:t>
      </w:r>
    </w:p>
    <w:p w14:paraId="2E2E5B75" w14:textId="06B5CC8B" w:rsidR="004D6B86" w:rsidRDefault="004D6B86" w:rsidP="00053710">
      <w:pPr>
        <w:jc w:val="both"/>
      </w:pPr>
    </w:p>
    <w:sectPr w:rsidR="004D6B86" w:rsidSect="001C4A59">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04DC5" w14:textId="77777777" w:rsidR="002379F0" w:rsidRDefault="002379F0">
      <w:pPr>
        <w:spacing w:line="240" w:lineRule="auto"/>
      </w:pPr>
      <w:r>
        <w:separator/>
      </w:r>
    </w:p>
    <w:p w14:paraId="003433B2" w14:textId="77777777" w:rsidR="002379F0" w:rsidRDefault="002379F0"/>
  </w:endnote>
  <w:endnote w:type="continuationSeparator" w:id="0">
    <w:p w14:paraId="0F04101C" w14:textId="77777777" w:rsidR="002379F0" w:rsidRDefault="002379F0">
      <w:pPr>
        <w:spacing w:line="240" w:lineRule="auto"/>
      </w:pPr>
      <w:r>
        <w:continuationSeparator/>
      </w:r>
    </w:p>
    <w:p w14:paraId="29EAC0BD" w14:textId="77777777" w:rsidR="002379F0" w:rsidRDefault="00237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B9E71" w14:textId="77777777" w:rsidR="002379F0" w:rsidRDefault="002379F0">
      <w:pPr>
        <w:spacing w:line="240" w:lineRule="auto"/>
      </w:pPr>
      <w:r>
        <w:separator/>
      </w:r>
    </w:p>
    <w:p w14:paraId="248A308A" w14:textId="77777777" w:rsidR="002379F0" w:rsidRDefault="002379F0"/>
  </w:footnote>
  <w:footnote w:type="continuationSeparator" w:id="0">
    <w:p w14:paraId="751ACB7B" w14:textId="77777777" w:rsidR="002379F0" w:rsidRDefault="002379F0">
      <w:pPr>
        <w:spacing w:line="240" w:lineRule="auto"/>
      </w:pPr>
      <w:r>
        <w:continuationSeparator/>
      </w:r>
    </w:p>
    <w:p w14:paraId="1FFD2A84" w14:textId="77777777" w:rsidR="002379F0" w:rsidRDefault="002379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0" w:type="dxa"/>
        <w:right w:w="0" w:type="dxa"/>
      </w:tblCellMar>
      <w:tblLook w:val="04A0" w:firstRow="1" w:lastRow="0" w:firstColumn="1" w:lastColumn="0" w:noHBand="0" w:noVBand="1"/>
      <w:tblDescription w:val="Tabla de diseño de encabezado"/>
    </w:tblPr>
    <w:tblGrid>
      <w:gridCol w:w="7989"/>
      <w:gridCol w:w="1037"/>
    </w:tblGrid>
    <w:tr w:rsidR="004D6B86" w14:paraId="5A0977B6" w14:textId="77777777">
      <w:tc>
        <w:tcPr>
          <w:tcW w:w="8280" w:type="dxa"/>
        </w:tcPr>
        <w:p w14:paraId="6C9202C7" w14:textId="464C8DAB" w:rsidR="004D6B86" w:rsidRPr="00170521" w:rsidRDefault="00000000" w:rsidP="00170521">
          <w:pPr>
            <w:pStyle w:val="Encabezado"/>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qvZvCA=="/>
              <w15:appearance w15:val="hidden"/>
            </w:sdtPr>
            <w:sdtContent>
              <w:r w:rsidR="00800361">
                <w:t>PROYECTO FINAL MATEMATICAS DISCRETAS I</w:t>
              </w:r>
            </w:sdtContent>
          </w:sdt>
        </w:p>
      </w:tc>
      <w:tc>
        <w:tcPr>
          <w:tcW w:w="1080" w:type="dxa"/>
        </w:tcPr>
        <w:p w14:paraId="388178F1"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384269DE"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0" w:type="dxa"/>
        <w:right w:w="0" w:type="dxa"/>
      </w:tblCellMar>
      <w:tblLook w:val="04A0" w:firstRow="1" w:lastRow="0" w:firstColumn="1" w:lastColumn="0" w:noHBand="0" w:noVBand="1"/>
      <w:tblDescription w:val="Tabla de diseño de encabezado"/>
    </w:tblPr>
    <w:tblGrid>
      <w:gridCol w:w="7989"/>
      <w:gridCol w:w="1037"/>
    </w:tblGrid>
    <w:tr w:rsidR="004D6B86" w14:paraId="39408E26" w14:textId="77777777">
      <w:tc>
        <w:tcPr>
          <w:tcW w:w="8280" w:type="dxa"/>
        </w:tcPr>
        <w:p w14:paraId="5D9C287A" w14:textId="0A2C87E8" w:rsidR="004D6B86" w:rsidRPr="009F0414" w:rsidRDefault="00000000" w:rsidP="00504F88">
          <w:pPr>
            <w:pStyle w:val="Encabezado"/>
          </w:pPr>
          <w:sdt>
            <w:sdtPr>
              <w:alias w:val="Escriba el título abreviado:"/>
              <w:tag w:val="Escriba el título abreviado:"/>
              <w:id w:val="-211583021"/>
              <w15:dataBinding w:prefixMappings="xmlns:ns0='http://schemas.microsoft.com/temp/samples' " w:xpath="/ns0:employees[1]/ns0:employee[1]/ns0:CustomerName[1]" w:storeItemID="{B98E728A-96FF-4995-885C-5AF887AB0C35}" w16sdtdh:storeItemChecksum="qvZvCA=="/>
              <w15:appearance w15:val="hidden"/>
            </w:sdtPr>
            <w:sdtContent>
              <w:r w:rsidR="00800361">
                <w:t>PROYECTO FINAL MATEMATICAS DISCRETAS I</w:t>
              </w:r>
            </w:sdtContent>
          </w:sdt>
        </w:p>
      </w:tc>
      <w:tc>
        <w:tcPr>
          <w:tcW w:w="1080" w:type="dxa"/>
        </w:tcPr>
        <w:p w14:paraId="4AC9C2BC"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7C9A1833"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213B1E04"/>
    <w:multiLevelType w:val="hybridMultilevel"/>
    <w:tmpl w:val="783E80FC"/>
    <w:lvl w:ilvl="0" w:tplc="EAF085EE">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65579095">
    <w:abstractNumId w:val="9"/>
  </w:num>
  <w:num w:numId="2" w16cid:durableId="1919048432">
    <w:abstractNumId w:val="7"/>
  </w:num>
  <w:num w:numId="3" w16cid:durableId="1639263435">
    <w:abstractNumId w:val="6"/>
  </w:num>
  <w:num w:numId="4" w16cid:durableId="2110004655">
    <w:abstractNumId w:val="5"/>
  </w:num>
  <w:num w:numId="5" w16cid:durableId="1689676749">
    <w:abstractNumId w:val="4"/>
  </w:num>
  <w:num w:numId="6" w16cid:durableId="898830756">
    <w:abstractNumId w:val="8"/>
  </w:num>
  <w:num w:numId="7" w16cid:durableId="907762922">
    <w:abstractNumId w:val="3"/>
  </w:num>
  <w:num w:numId="8" w16cid:durableId="1638102467">
    <w:abstractNumId w:val="2"/>
  </w:num>
  <w:num w:numId="9" w16cid:durableId="35737665">
    <w:abstractNumId w:val="1"/>
  </w:num>
  <w:num w:numId="10" w16cid:durableId="1973751788">
    <w:abstractNumId w:val="0"/>
  </w:num>
  <w:num w:numId="11" w16cid:durableId="1501458267">
    <w:abstractNumId w:val="9"/>
    <w:lvlOverride w:ilvl="0">
      <w:startOverride w:val="1"/>
    </w:lvlOverride>
  </w:num>
  <w:num w:numId="12" w16cid:durableId="1902055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61"/>
    <w:rsid w:val="00006BBA"/>
    <w:rsid w:val="0001010E"/>
    <w:rsid w:val="000217F5"/>
    <w:rsid w:val="00053710"/>
    <w:rsid w:val="00097169"/>
    <w:rsid w:val="00114BFA"/>
    <w:rsid w:val="001602E3"/>
    <w:rsid w:val="00160C0C"/>
    <w:rsid w:val="001664A2"/>
    <w:rsid w:val="00170521"/>
    <w:rsid w:val="001B4848"/>
    <w:rsid w:val="001C4A59"/>
    <w:rsid w:val="001F447A"/>
    <w:rsid w:val="001F7399"/>
    <w:rsid w:val="00212319"/>
    <w:rsid w:val="00225BE3"/>
    <w:rsid w:val="002379F0"/>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26A4"/>
    <w:rsid w:val="004D4F8C"/>
    <w:rsid w:val="004D6B86"/>
    <w:rsid w:val="00504F88"/>
    <w:rsid w:val="0055242C"/>
    <w:rsid w:val="00595412"/>
    <w:rsid w:val="0061747E"/>
    <w:rsid w:val="00641876"/>
    <w:rsid w:val="00645290"/>
    <w:rsid w:val="006A2BBB"/>
    <w:rsid w:val="006B015B"/>
    <w:rsid w:val="006C162F"/>
    <w:rsid w:val="006D7EE9"/>
    <w:rsid w:val="007244DE"/>
    <w:rsid w:val="007435DB"/>
    <w:rsid w:val="00791CFA"/>
    <w:rsid w:val="00800361"/>
    <w:rsid w:val="0081390C"/>
    <w:rsid w:val="00816831"/>
    <w:rsid w:val="00837D67"/>
    <w:rsid w:val="008747E8"/>
    <w:rsid w:val="008A2A83"/>
    <w:rsid w:val="00910F0E"/>
    <w:rsid w:val="00961AE5"/>
    <w:rsid w:val="009A2C38"/>
    <w:rsid w:val="009B13A2"/>
    <w:rsid w:val="009F0414"/>
    <w:rsid w:val="00A4757D"/>
    <w:rsid w:val="00A77F6B"/>
    <w:rsid w:val="00A81BB2"/>
    <w:rsid w:val="00AA5C05"/>
    <w:rsid w:val="00C3438C"/>
    <w:rsid w:val="00C40822"/>
    <w:rsid w:val="00C5686B"/>
    <w:rsid w:val="00C74024"/>
    <w:rsid w:val="00C83B15"/>
    <w:rsid w:val="00C925C8"/>
    <w:rsid w:val="00CB7F84"/>
    <w:rsid w:val="00CF1B55"/>
    <w:rsid w:val="00DA33D3"/>
    <w:rsid w:val="00DB2E59"/>
    <w:rsid w:val="00DB358F"/>
    <w:rsid w:val="00DC44F1"/>
    <w:rsid w:val="00DE0F98"/>
    <w:rsid w:val="00DF6D26"/>
    <w:rsid w:val="00E7305D"/>
    <w:rsid w:val="00EA780C"/>
    <w:rsid w:val="00EB69D3"/>
    <w:rsid w:val="00F03D10"/>
    <w:rsid w:val="00F31D66"/>
    <w:rsid w:val="00F363EC"/>
    <w:rsid w:val="00F413AC"/>
    <w:rsid w:val="00F86369"/>
    <w:rsid w:val="00FE725C"/>
    <w:rsid w:val="00FE769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928EB"/>
  <w15:chartTrackingRefBased/>
  <w15:docId w15:val="{D8312869-BEE8-4D0A-998D-9160CFF0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i\AppData\Roaming\Microsoft\Templates\Documento%20de%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wp14"&gt;&lt;w:body&gt;&lt;w:p w14:paraId="1FA1C43F" w14:textId="0A2C87E8" w:rsidR="00A425A8" w:rsidRDefault="00A425A8"&gt;&lt;w:r&gt;&lt;w:t&gt;PROYECTO FINAL MATEMATICAS DISCRETA&lt;/w:t&gt;&lt;/w:r&gt;&lt;w:r&gt;&lt;w:t&gt;S I&lt;/w:t&gt;&lt;/w:r&gt;&lt;/w:p&gt;&lt;w:sectPr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w:val="Normal"/&gt;&lt;w:qFormat/&gt;&lt;w:rsid w:val="00A425A8"/&gt;&lt;/w:style&gt;&lt;w:style w:type="character" w:default="1" w:styleId="Fuentedeprrafopredeter"&gt;&lt;w:name w:val="Default Paragraph Font"/&gt;&lt;w:uiPriority w:val="1"/&gt;&lt;w:semiHidden/&gt;&lt;w:unhideWhenUsed/&gt;&lt;w:rsid w:val="00A425A8"/&gt;&lt;/w:style&gt;&lt;w:style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w:val="99"/&gt;&lt;w:semiHidden/&gt;&lt;w:unhideWhenUsed/&gt;&lt;w:rsid w:val="00A425A8"/&gt;&lt;/w:style&gt;&lt;/w:styles&gt;&lt;/pkg:xmlData&gt;&lt;/pkg:part&gt;&lt;/pkg:package&gt;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Template>
  <TotalTime>59</TotalTime>
  <Pages>3</Pages>
  <Words>281</Words>
  <Characters>1551</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Nicolas Caucali</cp:lastModifiedBy>
  <cp:revision>2</cp:revision>
  <dcterms:created xsi:type="dcterms:W3CDTF">2025-07-20T21:38:00Z</dcterms:created>
  <dcterms:modified xsi:type="dcterms:W3CDTF">2025-07-20T23:39:00Z</dcterms:modified>
</cp:coreProperties>
</file>